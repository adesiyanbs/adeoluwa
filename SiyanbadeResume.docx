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</w:rPr>
        <w:id w:val="-156310933"/>
        <w:docPartObj>
          <w:docPartGallery w:val="Cover Pages"/>
          <w:docPartUnique/>
        </w:docPartObj>
      </w:sdtPr>
      <w:sdtEndPr/>
      <w:sdtContent>
        <w:p w14:paraId="670510E2" w14:textId="6A8E5D26" w:rsidR="00F671DA" w:rsidRDefault="004F4608">
          <w:pPr>
            <w:pStyle w:val="ContactInfo"/>
          </w:pPr>
          <w:sdt>
            <w:sdtPr>
              <w:alias w:val="Street Address"/>
              <w:tag w:val="Street Address"/>
              <w:id w:val="1331259964"/>
              <w:placeholder>
                <w:docPart w:val="32676B8B173B45E2A510EB903138661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r w:rsidR="00F671DA">
                <w:t xml:space="preserve">Naval Officers Quarters, Waterpark, </w:t>
              </w:r>
              <w:proofErr w:type="spellStart"/>
              <w:r w:rsidR="00F671DA">
                <w:t>Kado</w:t>
              </w:r>
              <w:proofErr w:type="spellEnd"/>
            </w:sdtContent>
          </w:sdt>
        </w:p>
        <w:sdt>
          <w:sdtPr>
            <w:alias w:val="Category"/>
            <w:tag w:val=""/>
            <w:id w:val="-834992622"/>
            <w:placeholder>
              <w:docPart w:val="3174E01EC38A45C58A65125139DF268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486599A0" w14:textId="3D9D5B5F" w:rsidR="00F671DA" w:rsidRDefault="00F671DA">
              <w:pPr>
                <w:pStyle w:val="ContactInfo"/>
              </w:pPr>
              <w:r>
                <w:t>Abuja</w:t>
              </w:r>
            </w:p>
          </w:sdtContent>
        </w:sdt>
        <w:p w14:paraId="7CC35BB3" w14:textId="4DFCB8C9" w:rsidR="00F671DA" w:rsidRDefault="004F4608">
          <w:pPr>
            <w:pStyle w:val="ContactInfo"/>
          </w:pPr>
          <w:sdt>
            <w:sdtPr>
              <w:alias w:val="Telephone"/>
              <w:tag w:val="Telephone"/>
              <w:id w:val="506787029"/>
              <w:placeholder>
                <w:docPart w:val="138771A2886A463481EF7F4F2514644B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F671DA">
                <w:t>+234 9094988638</w:t>
              </w:r>
            </w:sdtContent>
          </w:sdt>
        </w:p>
        <w:sdt>
          <w:sdtPr>
            <w:alias w:val="Website"/>
            <w:tag w:val="Website"/>
            <w:id w:val="-128404386"/>
            <w:placeholder>
              <w:docPart w:val="A0167F4370CD4D6786D5E3B87B48AD0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6DA1D44A" w14:textId="333BC6CF" w:rsidR="00F671DA" w:rsidRDefault="00F671DA">
              <w:pPr>
                <w:pStyle w:val="ContactInfo"/>
              </w:pPr>
              <w:r>
                <w:t>GitHub: github.com/</w:t>
              </w:r>
              <w:proofErr w:type="spellStart"/>
              <w:r>
                <w:t>adesiyanbs</w:t>
              </w:r>
              <w:proofErr w:type="spellEnd"/>
              <w:r>
                <w:t xml:space="preserve">, </w:t>
              </w:r>
              <w:proofErr w:type="spellStart"/>
              <w:r>
                <w:t>Linkedin</w:t>
              </w:r>
              <w:proofErr w:type="spellEnd"/>
              <w:r>
                <w:t>: https://www.linkedin.com/in/adeoluwa-siyanbade-539b84170</w:t>
              </w:r>
            </w:p>
          </w:sdtContent>
        </w:sdt>
        <w:sdt>
          <w:sdtPr>
            <w:rPr>
              <w:rStyle w:val="Emphasis"/>
            </w:rPr>
            <w:alias w:val="Email"/>
            <w:tag w:val=""/>
            <w:id w:val="-309335934"/>
            <w:placeholder>
              <w:docPart w:val="C307F37FF0BD4F3F98E37A0334433AE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>
            <w:rPr>
              <w:rStyle w:val="Emphasis"/>
            </w:rPr>
          </w:sdtEndPr>
          <w:sdtContent>
            <w:p w14:paraId="745A1B3B" w14:textId="23B9DCBE" w:rsidR="00F671DA" w:rsidRDefault="00F671DA">
              <w:pPr>
                <w:pStyle w:val="ContactInfo"/>
                <w:rPr>
                  <w:rStyle w:val="Emphasis"/>
                </w:rPr>
              </w:pPr>
              <w:r>
                <w:rPr>
                  <w:rStyle w:val="Emphasis"/>
                </w:rPr>
                <w:tab/>
              </w:r>
              <w:r>
                <w:rPr>
                  <w:rStyle w:val="Emphasis"/>
                </w:rPr>
                <w:tab/>
                <w:t>minneade@gmail.com</w:t>
              </w:r>
            </w:p>
          </w:sdtContent>
        </w:sdt>
        <w:p w14:paraId="4FE43211" w14:textId="46B7C3E3" w:rsidR="003A6E0D" w:rsidRPr="00CE1961" w:rsidRDefault="004F4608" w:rsidP="00CE1961">
          <w:pPr>
            <w:pStyle w:val="Date"/>
          </w:pPr>
          <w:sdt>
            <w:sdtPr>
              <w:id w:val="1090121960"/>
              <w:placeholder>
                <w:docPart w:val="963F55228AC745949FFB54BAB6BAFCF9"/>
              </w:placeholder>
              <w:date w:fullDate="2021-02-02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185B58">
                <w:t>February 2, 2021</w:t>
              </w:r>
            </w:sdtContent>
          </w:sdt>
          <w:r w:rsidR="00F671DA">
            <w:t xml:space="preserve"> </w:t>
          </w:r>
        </w:p>
        <w:p w14:paraId="1C1086C3" w14:textId="77777777" w:rsidR="000F0D39" w:rsidRPr="000F0D39" w:rsidRDefault="000F0D39" w:rsidP="000F0D39">
          <w:pPr>
            <w:shd w:val="clear" w:color="auto" w:fill="FFFFFF"/>
            <w:spacing w:before="0" w:after="0" w:line="240" w:lineRule="auto"/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</w:pPr>
          <w:r w:rsidRPr="000F0D39"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  <w:t>Abuja</w:t>
          </w:r>
        </w:p>
        <w:p w14:paraId="410E9A8A" w14:textId="77777777" w:rsidR="000F0D39" w:rsidRPr="000F0D39" w:rsidRDefault="000F0D39" w:rsidP="000F0D39">
          <w:pPr>
            <w:shd w:val="clear" w:color="auto" w:fill="FFFFFF"/>
            <w:spacing w:before="0" w:after="0" w:line="240" w:lineRule="auto"/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</w:pPr>
          <w:r w:rsidRPr="000F0D39"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  <w:t>Rivers House</w:t>
          </w:r>
        </w:p>
        <w:p w14:paraId="684B86B5" w14:textId="77777777" w:rsidR="000F0D39" w:rsidRPr="000F0D39" w:rsidRDefault="000F0D39" w:rsidP="000F0D39">
          <w:pPr>
            <w:shd w:val="clear" w:color="auto" w:fill="FFFFFF"/>
            <w:spacing w:before="0" w:after="0" w:line="240" w:lineRule="auto"/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</w:pPr>
          <w:r w:rsidRPr="000F0D39"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  <w:t>4th Floor, Central Business District</w:t>
          </w:r>
        </w:p>
        <w:p w14:paraId="347BC125" w14:textId="77777777" w:rsidR="000F0D39" w:rsidRPr="000F0D39" w:rsidRDefault="000F0D39" w:rsidP="000F0D39">
          <w:pPr>
            <w:shd w:val="clear" w:color="auto" w:fill="FFFFFF"/>
            <w:spacing w:before="0" w:after="0" w:line="240" w:lineRule="auto"/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</w:pPr>
          <w:r w:rsidRPr="000F0D39"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  <w:t>Abuja, Nigeria.</w:t>
          </w:r>
        </w:p>
        <w:p w14:paraId="0AAD77CB" w14:textId="3490F7E1" w:rsidR="000F0D39" w:rsidRPr="000F0D39" w:rsidRDefault="000F0D39" w:rsidP="000F0D39">
          <w:pPr>
            <w:shd w:val="clear" w:color="auto" w:fill="FFFFFF"/>
            <w:spacing w:before="0" w:after="0" w:line="240" w:lineRule="auto"/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</w:pPr>
          <w:r w:rsidRPr="000F0D39">
            <w:rPr>
              <w:rFonts w:ascii="Segoe UI" w:eastAsia="Times New Roman" w:hAnsi="Segoe UI" w:cs="Segoe UI"/>
              <w:kern w:val="0"/>
              <w:sz w:val="18"/>
              <w:szCs w:val="18"/>
              <w:lang w:val="en-NG" w:eastAsia="en-NG"/>
            </w:rPr>
            <w:t>+234 (9) 2907746-7</w:t>
          </w:r>
        </w:p>
        <w:p w14:paraId="73B6DDAB" w14:textId="77777777" w:rsidR="003A6E0D" w:rsidRPr="00CE1961" w:rsidRDefault="003A6E0D" w:rsidP="003A6E0D">
          <w:pPr>
            <w:pStyle w:val="BodyText"/>
            <w:spacing w:before="0" w:line="286" w:lineRule="auto"/>
            <w:ind w:left="0"/>
            <w:rPr>
              <w:rFonts w:asciiTheme="minorHAnsi" w:hAnsiTheme="minorHAnsi"/>
              <w:color w:val="595959" w:themeColor="text1" w:themeTint="A6"/>
              <w:sz w:val="18"/>
              <w:szCs w:val="18"/>
              <w:lang w:eastAsia="zh-TW"/>
            </w:rPr>
          </w:pPr>
        </w:p>
        <w:p w14:paraId="4962E401" w14:textId="48A719FB" w:rsidR="003A6E0D" w:rsidRPr="00CE1961" w:rsidRDefault="003A6E0D" w:rsidP="003A6E0D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Dear </w:t>
          </w:r>
          <w:r w:rsidR="000F0D39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Microsoft Nigeria</w:t>
          </w: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, </w:t>
          </w:r>
        </w:p>
        <w:p w14:paraId="71D1D001" w14:textId="77777777" w:rsidR="003A6E0D" w:rsidRPr="00CE1961" w:rsidRDefault="003A6E0D" w:rsidP="003A6E0D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</w:p>
        <w:p w14:paraId="62E13044" w14:textId="303D5106" w:rsidR="003A6E0D" w:rsidRDefault="003A6E0D" w:rsidP="000F0D39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I’m writing to apply for the </w:t>
          </w:r>
          <w:r w:rsidR="000F0D39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Junior Web Developer opening in your company</w:t>
          </w: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.</w:t>
          </w:r>
          <w:r w:rsidR="000F0D39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 I am a recent graduate of Computer Science in Bowen University Iwo Osun State although I have gathered good experience during my time in internship,</w:t>
          </w: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 and my </w:t>
          </w:r>
          <w:r w:rsidR="000F0D39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qualities</w:t>
          </w: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 aligns closely with the responsibilities outlined in your job advertisement.</w:t>
          </w:r>
        </w:p>
        <w:p w14:paraId="3B5A1F28" w14:textId="77777777" w:rsidR="000F0D39" w:rsidRPr="00CE1961" w:rsidRDefault="000F0D39" w:rsidP="000F0D39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</w:p>
        <w:p w14:paraId="740596CA" w14:textId="77777777" w:rsidR="003A6E0D" w:rsidRPr="00CE1961" w:rsidRDefault="003A6E0D" w:rsidP="003A6E0D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MOD Sequel would benefit from my skills in the following areas:</w:t>
          </w:r>
        </w:p>
        <w:p w14:paraId="1576A76A" w14:textId="77777777" w:rsidR="003A6E0D" w:rsidRPr="00CE1961" w:rsidRDefault="003A6E0D" w:rsidP="003A6E0D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</w:p>
        <w:p w14:paraId="040153DF" w14:textId="346842AC" w:rsidR="003A6E0D" w:rsidRPr="00CE1961" w:rsidRDefault="003A6E0D" w:rsidP="003A6E0D">
          <w:pPr>
            <w:pStyle w:val="BodyText"/>
            <w:numPr>
              <w:ilvl w:val="0"/>
              <w:numId w:val="3"/>
            </w:numPr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Eye for excellence </w:t>
          </w:r>
          <w:r w:rsidR="000F0D39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and learning</w:t>
          </w:r>
        </w:p>
        <w:p w14:paraId="41FB34A1" w14:textId="77777777" w:rsidR="003A6E0D" w:rsidRPr="00CE1961" w:rsidRDefault="003A6E0D" w:rsidP="003A6E0D">
          <w:pPr>
            <w:pStyle w:val="BodyText"/>
            <w:numPr>
              <w:ilvl w:val="0"/>
              <w:numId w:val="3"/>
            </w:numPr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Strong work ethic and leadership skills</w:t>
          </w:r>
        </w:p>
        <w:p w14:paraId="6A300AB9" w14:textId="77777777" w:rsidR="003A6E0D" w:rsidRPr="00CE1961" w:rsidRDefault="003A6E0D" w:rsidP="000F0D39">
          <w:pPr>
            <w:pStyle w:val="BodyText"/>
            <w:spacing w:after="20" w:line="286" w:lineRule="auto"/>
            <w:ind w:left="0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</w:p>
        <w:p w14:paraId="501847C7" w14:textId="491DEDFC" w:rsidR="003A6E0D" w:rsidRPr="00CE1961" w:rsidRDefault="003A6E0D" w:rsidP="003A6E0D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It would be a privilege to discuss your </w:t>
          </w:r>
          <w:r w:rsidR="000F0D39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 xml:space="preserve">Junior Web Developer position </w:t>
          </w: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in more detail. I’m happy to come by whenever it’s most convenient for you. Thank you for your time, and I’m looking forward to hearing from you.</w:t>
          </w:r>
        </w:p>
        <w:p w14:paraId="4E867EB3" w14:textId="77777777" w:rsidR="003A6E0D" w:rsidRPr="00CE1961" w:rsidRDefault="003A6E0D" w:rsidP="003A6E0D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</w:p>
        <w:p w14:paraId="18B777F7" w14:textId="77777777" w:rsidR="003A6E0D" w:rsidRPr="00CE1961" w:rsidRDefault="003A6E0D" w:rsidP="003A6E0D">
          <w:pPr>
            <w:pStyle w:val="BodyText"/>
            <w:spacing w:after="20" w:line="286" w:lineRule="auto"/>
            <w:rPr>
              <w:rFonts w:asciiTheme="minorHAnsi" w:hAnsiTheme="minorHAnsi"/>
              <w:color w:val="595959" w:themeColor="text1" w:themeTint="A6"/>
              <w:sz w:val="18"/>
              <w:szCs w:val="18"/>
            </w:rPr>
          </w:pPr>
          <w:r w:rsidRPr="00CE1961">
            <w:rPr>
              <w:rFonts w:asciiTheme="minorHAnsi" w:hAnsiTheme="minorHAnsi"/>
              <w:color w:val="595959" w:themeColor="text1" w:themeTint="A6"/>
              <w:sz w:val="18"/>
              <w:szCs w:val="18"/>
            </w:rPr>
            <w:t>Sincerely,</w:t>
          </w:r>
        </w:p>
        <w:p w14:paraId="5181F786" w14:textId="77777777" w:rsidR="003A6E0D" w:rsidRPr="00CE1961" w:rsidRDefault="003A6E0D" w:rsidP="003A6E0D">
          <w:pPr>
            <w:pStyle w:val="BodyText"/>
            <w:spacing w:after="20" w:line="286" w:lineRule="auto"/>
            <w:rPr>
              <w:rFonts w:asciiTheme="minorHAnsi" w:hAnsiTheme="minorHAnsi"/>
              <w:sz w:val="18"/>
              <w:szCs w:val="18"/>
            </w:rPr>
          </w:pPr>
        </w:p>
        <w:p w14:paraId="7CE847A5" w14:textId="6B338F04" w:rsidR="00F671DA" w:rsidRDefault="004F4608">
          <w:pPr>
            <w:pStyle w:val="Signature"/>
          </w:pPr>
          <w:sdt>
            <w:sdtPr>
              <w:alias w:val="Your Name"/>
              <w:tag w:val=""/>
              <w:id w:val="1625653779"/>
              <w:placeholder>
                <w:docPart w:val="0882850A63C4484AAAFA88960F17AD7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671DA">
                <w:t>ADEOLUWA SIYANBADE MACANTHONY</w:t>
              </w:r>
            </w:sdtContent>
          </w:sdt>
        </w:p>
        <w:p w14:paraId="761171A9" w14:textId="77777777" w:rsidR="00F671DA" w:rsidRDefault="00F671DA"/>
        <w:p w14:paraId="16424FD1" w14:textId="59067F08" w:rsidR="00F671DA" w:rsidRDefault="004F4608">
          <w:pPr>
            <w:sectPr w:rsidR="00F671DA" w:rsidSect="00F671DA">
              <w:pgSz w:w="12240" w:h="15840" w:code="1"/>
              <w:pgMar w:top="1080" w:right="1080" w:bottom="1080" w:left="108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51E13A16" w14:textId="77777777" w:rsidR="0095680E" w:rsidRDefault="004F4608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7BFE9674D208440D8252563A645BFB9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A3173">
            <w:t xml:space="preserve">Naval Officers Quarters, Waterpark, </w:t>
          </w:r>
          <w:proofErr w:type="spellStart"/>
          <w:r w:rsidR="000A3173">
            <w:t>Kado</w:t>
          </w:r>
          <w:proofErr w:type="spellEnd"/>
        </w:sdtContent>
      </w:sdt>
    </w:p>
    <w:sdt>
      <w:sdtPr>
        <w:alias w:val="Category"/>
        <w:tag w:val=""/>
        <w:id w:val="1543715586"/>
        <w:placeholder>
          <w:docPart w:val="2CE702E98DCB4A5BBD1A6FE847EC1C9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87E3668" w14:textId="77777777" w:rsidR="0095680E" w:rsidRDefault="000A3173">
          <w:pPr>
            <w:pStyle w:val="ContactInfo"/>
          </w:pPr>
          <w:r>
            <w:t>Abuja</w:t>
          </w:r>
        </w:p>
      </w:sdtContent>
    </w:sdt>
    <w:p w14:paraId="2CFA1A82" w14:textId="77777777" w:rsidR="0095680E" w:rsidRDefault="004F4608">
      <w:pPr>
        <w:pStyle w:val="ContactInfo"/>
      </w:pPr>
      <w:sdt>
        <w:sdtPr>
          <w:alias w:val="Telephone"/>
          <w:tag w:val="Telephone"/>
          <w:id w:val="599758962"/>
          <w:placeholder>
            <w:docPart w:val="21B30130374E43F79B1E736B51809BC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A3173">
            <w:t>+234 9094988638</w:t>
          </w:r>
        </w:sdtContent>
      </w:sdt>
    </w:p>
    <w:sdt>
      <w:sdtPr>
        <w:rPr>
          <w:rFonts w:ascii="Segoe UI" w:hAnsi="Segoe UI" w:cs="Segoe UI"/>
          <w:szCs w:val="18"/>
          <w:shd w:val="clear" w:color="auto" w:fill="FFFFFF"/>
        </w:rPr>
        <w:alias w:val="Website"/>
        <w:tag w:val="Website"/>
        <w:id w:val="48967594"/>
        <w:placeholder>
          <w:docPart w:val="CBA661D7A5584178AB1AB279052141C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11D7C831" w14:textId="1DF19D03" w:rsidR="0095680E" w:rsidRPr="00F671DA" w:rsidRDefault="002A5921">
          <w:pPr>
            <w:pStyle w:val="ContactInfo"/>
            <w:rPr>
              <w:sz w:val="14"/>
              <w:szCs w:val="16"/>
            </w:rPr>
          </w:pPr>
          <w:r w:rsidRPr="00F671DA">
            <w:rPr>
              <w:rFonts w:ascii="Segoe UI" w:hAnsi="Segoe UI" w:cs="Segoe UI"/>
              <w:szCs w:val="18"/>
              <w:shd w:val="clear" w:color="auto" w:fill="FFFFFF"/>
            </w:rPr>
            <w:t>GitHub: github.com/</w:t>
          </w:r>
          <w:proofErr w:type="spellStart"/>
          <w:r w:rsidRPr="00F671DA">
            <w:rPr>
              <w:rFonts w:ascii="Segoe UI" w:hAnsi="Segoe UI" w:cs="Segoe UI"/>
              <w:szCs w:val="18"/>
              <w:shd w:val="clear" w:color="auto" w:fill="FFFFFF"/>
            </w:rPr>
            <w:t>adesiyanbs</w:t>
          </w:r>
          <w:proofErr w:type="spellEnd"/>
          <w:r w:rsidRPr="00F671DA">
            <w:rPr>
              <w:rFonts w:ascii="Segoe UI" w:hAnsi="Segoe UI" w:cs="Segoe UI"/>
              <w:szCs w:val="18"/>
              <w:shd w:val="clear" w:color="auto" w:fill="FFFFFF"/>
            </w:rPr>
            <w:t xml:space="preserve">, </w:t>
          </w:r>
          <w:proofErr w:type="spellStart"/>
          <w:r w:rsidRPr="00F671DA">
            <w:rPr>
              <w:rFonts w:ascii="Segoe UI" w:hAnsi="Segoe UI" w:cs="Segoe UI"/>
              <w:szCs w:val="18"/>
              <w:shd w:val="clear" w:color="auto" w:fill="FFFFFF"/>
            </w:rPr>
            <w:t>Linkedin</w:t>
          </w:r>
          <w:proofErr w:type="spellEnd"/>
          <w:r w:rsidRPr="00F671DA">
            <w:rPr>
              <w:rFonts w:ascii="Segoe UI" w:hAnsi="Segoe UI" w:cs="Segoe UI"/>
              <w:szCs w:val="18"/>
              <w:shd w:val="clear" w:color="auto" w:fill="FFFFFF"/>
            </w:rPr>
            <w:t>: https://www.linkedin.com/in/adeoluwa-siyanbade-539b84170</w:t>
          </w:r>
        </w:p>
      </w:sdtContent>
    </w:sdt>
    <w:sdt>
      <w:sdtPr>
        <w:rPr>
          <w:rStyle w:val="Emphasis"/>
          <w:lang w:val="fr-FR"/>
        </w:rPr>
        <w:alias w:val="Email"/>
        <w:tag w:val=""/>
        <w:id w:val="1889536063"/>
        <w:placeholder>
          <w:docPart w:val="89F1496830954030BE3BB04682CC2EB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E27C6E9" w14:textId="575FA654" w:rsidR="0095680E" w:rsidRPr="00787377" w:rsidRDefault="00120545" w:rsidP="00120545">
          <w:pPr>
            <w:pStyle w:val="ContactInfo"/>
            <w:tabs>
              <w:tab w:val="left" w:pos="6865"/>
              <w:tab w:val="right" w:pos="10080"/>
            </w:tabs>
            <w:jc w:val="left"/>
            <w:rPr>
              <w:rStyle w:val="Emphasis"/>
              <w:lang w:val="fr-FR"/>
            </w:rPr>
          </w:pPr>
          <w:r>
            <w:rPr>
              <w:rStyle w:val="Emphasis"/>
              <w:lang w:val="fr-FR"/>
            </w:rPr>
            <w:tab/>
          </w:r>
          <w:r>
            <w:rPr>
              <w:rStyle w:val="Emphasis"/>
              <w:lang w:val="fr-FR"/>
            </w:rPr>
            <w:tab/>
          </w:r>
          <w:r w:rsidR="000A3173">
            <w:rPr>
              <w:rStyle w:val="Emphasis"/>
              <w:lang w:val="fr-FR"/>
            </w:rPr>
            <w:t>minneade@gmail.com</w:t>
          </w:r>
        </w:p>
      </w:sdtContent>
    </w:sdt>
    <w:p w14:paraId="77069A94" w14:textId="1E52F88F" w:rsidR="0095680E" w:rsidRPr="00787377" w:rsidRDefault="004F4608">
      <w:pPr>
        <w:pStyle w:val="Name"/>
        <w:rPr>
          <w:lang w:val="fr-FR"/>
        </w:rPr>
      </w:pPr>
      <w:sdt>
        <w:sdtPr>
          <w:rPr>
            <w:lang w:val="fr-FR"/>
          </w:rPr>
          <w:alias w:val="Your Name"/>
          <w:tag w:val=""/>
          <w:id w:val="1197042864"/>
          <w:placeholder>
            <w:docPart w:val="B3377A63565C4486B118412351EF8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A3173">
            <w:rPr>
              <w:lang w:val="fr-FR"/>
            </w:rPr>
            <w:t>ADEOLUWA SIYANBADE MACANTHONY</w:t>
          </w:r>
        </w:sdtContent>
      </w:sdt>
    </w:p>
    <w:tbl>
      <w:tblPr>
        <w:tblStyle w:val="ResumeTable"/>
        <w:tblW w:w="5054" w:type="pct"/>
        <w:tblLook w:val="04A0" w:firstRow="1" w:lastRow="0" w:firstColumn="1" w:lastColumn="0" w:noHBand="0" w:noVBand="1"/>
        <w:tblDescription w:val="Resume"/>
      </w:tblPr>
      <w:tblGrid>
        <w:gridCol w:w="1797"/>
        <w:gridCol w:w="477"/>
        <w:gridCol w:w="7915"/>
      </w:tblGrid>
      <w:tr w:rsidR="0095680E" w14:paraId="57F5F51D" w14:textId="77777777" w:rsidTr="00CE3AE3">
        <w:trPr>
          <w:trHeight w:val="667"/>
        </w:trPr>
        <w:tc>
          <w:tcPr>
            <w:tcW w:w="1797" w:type="dxa"/>
          </w:tcPr>
          <w:p w14:paraId="536519F9" w14:textId="77777777" w:rsidR="0095680E" w:rsidRDefault="0010005B">
            <w:pPr>
              <w:pStyle w:val="Heading1"/>
            </w:pPr>
            <w:r>
              <w:t>Objective</w:t>
            </w:r>
          </w:p>
        </w:tc>
        <w:tc>
          <w:tcPr>
            <w:tcW w:w="477" w:type="dxa"/>
          </w:tcPr>
          <w:p w14:paraId="68A2492F" w14:textId="77777777" w:rsidR="0095680E" w:rsidRDefault="0095680E"/>
        </w:tc>
        <w:tc>
          <w:tcPr>
            <w:tcW w:w="7915" w:type="dxa"/>
          </w:tcPr>
          <w:p w14:paraId="34DE8736" w14:textId="1E022E8B" w:rsidR="0095680E" w:rsidRDefault="00787377">
            <w:pPr>
              <w:pStyle w:val="ResumeText"/>
            </w:pPr>
            <w:r>
              <w:t>To aid my organization in serving her clients with highly valuable IT business solutions capable of enhancing their market position.</w:t>
            </w:r>
          </w:p>
        </w:tc>
      </w:tr>
      <w:tr w:rsidR="0095680E" w14:paraId="6C2453AE" w14:textId="77777777" w:rsidTr="00CE3AE3">
        <w:trPr>
          <w:trHeight w:val="2935"/>
        </w:trPr>
        <w:tc>
          <w:tcPr>
            <w:tcW w:w="1797" w:type="dxa"/>
          </w:tcPr>
          <w:p w14:paraId="11C932DA" w14:textId="77777777" w:rsidR="0095680E" w:rsidRDefault="00D66CA4">
            <w:pPr>
              <w:pStyle w:val="Heading1"/>
            </w:pPr>
            <w:r>
              <w:t xml:space="preserve">   </w:t>
            </w:r>
            <w:r w:rsidR="0010005B">
              <w:t>Skills &amp; Abilities</w:t>
            </w:r>
          </w:p>
        </w:tc>
        <w:tc>
          <w:tcPr>
            <w:tcW w:w="477" w:type="dxa"/>
          </w:tcPr>
          <w:p w14:paraId="6EB09C73" w14:textId="77777777" w:rsidR="0095680E" w:rsidRDefault="0095680E"/>
        </w:tc>
        <w:tc>
          <w:tcPr>
            <w:tcW w:w="7915" w:type="dxa"/>
          </w:tcPr>
          <w:p w14:paraId="086EDE05" w14:textId="77777777" w:rsidR="0095680E" w:rsidRDefault="006626F1" w:rsidP="006626F1">
            <w:pPr>
              <w:pStyle w:val="ResumeText"/>
              <w:numPr>
                <w:ilvl w:val="0"/>
                <w:numId w:val="2"/>
              </w:numPr>
            </w:pPr>
            <w:r>
              <w:t>Frontend Web Developer.</w:t>
            </w:r>
          </w:p>
          <w:p w14:paraId="20480B35" w14:textId="77777777" w:rsidR="006626F1" w:rsidRDefault="006626F1" w:rsidP="006626F1">
            <w:pPr>
              <w:pStyle w:val="ResumeText"/>
              <w:numPr>
                <w:ilvl w:val="0"/>
                <w:numId w:val="2"/>
              </w:numPr>
            </w:pPr>
            <w:r>
              <w:t>Very good with HTML5, CSS3 and at an intermediate level with JavaScript.</w:t>
            </w:r>
          </w:p>
          <w:p w14:paraId="06E2BC3C" w14:textId="77777777" w:rsidR="006626F1" w:rsidRDefault="006626F1" w:rsidP="006626F1">
            <w:pPr>
              <w:pStyle w:val="ResumeText"/>
              <w:numPr>
                <w:ilvl w:val="0"/>
                <w:numId w:val="2"/>
              </w:numPr>
            </w:pPr>
            <w:r>
              <w:t>Vast knowledge in the use of React JavaScript Framework.</w:t>
            </w:r>
          </w:p>
          <w:p w14:paraId="435C0451" w14:textId="77777777" w:rsidR="00EB221D" w:rsidRDefault="00EB221D" w:rsidP="006626F1">
            <w:pPr>
              <w:pStyle w:val="ResumeText"/>
              <w:numPr>
                <w:ilvl w:val="0"/>
                <w:numId w:val="2"/>
              </w:numPr>
            </w:pPr>
            <w:proofErr w:type="gramStart"/>
            <w:r>
              <w:t>Also</w:t>
            </w:r>
            <w:proofErr w:type="gramEnd"/>
            <w:r>
              <w:t xml:space="preserve"> at a beginner level with Next Js and Vue Js frameworks.</w:t>
            </w:r>
          </w:p>
          <w:p w14:paraId="3C1E6BF2" w14:textId="77777777" w:rsidR="00D66CA4" w:rsidRDefault="00D66CA4" w:rsidP="006626F1">
            <w:pPr>
              <w:pStyle w:val="ResumeText"/>
              <w:numPr>
                <w:ilvl w:val="0"/>
                <w:numId w:val="2"/>
              </w:numPr>
            </w:pPr>
            <w:r>
              <w:t>Intermediate knowledge on Networking.</w:t>
            </w:r>
          </w:p>
          <w:p w14:paraId="761FF88E" w14:textId="77777777" w:rsidR="00D66CA4" w:rsidRDefault="00D66CA4" w:rsidP="006626F1">
            <w:pPr>
              <w:pStyle w:val="ResumeText"/>
              <w:numPr>
                <w:ilvl w:val="0"/>
                <w:numId w:val="2"/>
              </w:numPr>
            </w:pPr>
            <w:r>
              <w:t>Good at the networking practical; network cable crimping, cutting and its usage.</w:t>
            </w:r>
          </w:p>
          <w:p w14:paraId="438F5107" w14:textId="77777777" w:rsidR="00A8602F" w:rsidRDefault="00A8602F" w:rsidP="006626F1">
            <w:pPr>
              <w:pStyle w:val="ResumeText"/>
              <w:numPr>
                <w:ilvl w:val="0"/>
                <w:numId w:val="2"/>
              </w:numPr>
            </w:pPr>
            <w:r>
              <w:t xml:space="preserve">Fundamental knowledge on cyber </w:t>
            </w:r>
            <w:r w:rsidR="00EB221D">
              <w:t>security (</w:t>
            </w:r>
            <w:r w:rsidR="00D66CA4">
              <w:t>in view)</w:t>
            </w:r>
          </w:p>
        </w:tc>
      </w:tr>
      <w:tr w:rsidR="0095680E" w14:paraId="23A1C747" w14:textId="77777777" w:rsidTr="00CE3AE3">
        <w:trPr>
          <w:trHeight w:val="3469"/>
        </w:trPr>
        <w:tc>
          <w:tcPr>
            <w:tcW w:w="1797" w:type="dxa"/>
          </w:tcPr>
          <w:p w14:paraId="48AB27C2" w14:textId="77777777" w:rsidR="0095680E" w:rsidRDefault="0010005B">
            <w:pPr>
              <w:pStyle w:val="Heading1"/>
            </w:pPr>
            <w:r>
              <w:t>Experience</w:t>
            </w:r>
          </w:p>
        </w:tc>
        <w:tc>
          <w:tcPr>
            <w:tcW w:w="477" w:type="dxa"/>
          </w:tcPr>
          <w:p w14:paraId="69210688" w14:textId="77777777" w:rsidR="0095680E" w:rsidRDefault="0095680E"/>
        </w:tc>
        <w:tc>
          <w:tcPr>
            <w:tcW w:w="791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FDE2EDD7476E457EA6D3377141A5B6B6"/>
                  </w:placeholder>
                  <w15:color w:val="C0C0C0"/>
                  <w15:repeatingSectionItem/>
                </w:sdtPr>
                <w:sdtEndPr>
                  <w:rPr>
                    <w:b/>
                    <w:caps/>
                  </w:rPr>
                </w:sdtEndPr>
                <w:sdtContent>
                  <w:p w14:paraId="33046D11" w14:textId="77777777" w:rsidR="0095680E" w:rsidRDefault="00A8602F">
                    <w:pPr>
                      <w:pStyle w:val="Heading2"/>
                    </w:pPr>
                    <w:r>
                      <w:t>personal development - SCHOOL OF NURSING, UNIVERSITY OF CALABAR TEACHING HOSPITAL</w:t>
                    </w:r>
                    <w:r w:rsidR="00CA5396">
                      <w:t>,</w:t>
                    </w:r>
                    <w:r>
                      <w:t xml:space="preserve"> cross river state,</w:t>
                    </w:r>
                    <w:r w:rsidR="00CA5396">
                      <w:t xml:space="preserve"> NIGERIA</w:t>
                    </w:r>
                  </w:p>
                  <w:p w14:paraId="4BD900F6" w14:textId="77777777" w:rsidR="0095680E" w:rsidRDefault="00A8602F">
                    <w:pPr>
                      <w:pStyle w:val="ResumeText"/>
                    </w:pPr>
                    <w:r>
                      <w:t>AUGUST</w:t>
                    </w:r>
                    <w:r w:rsidR="00CA5396">
                      <w:t xml:space="preserve"> 2020</w:t>
                    </w:r>
                  </w:p>
                  <w:p w14:paraId="5F06CAC3" w14:textId="77777777" w:rsidR="00A8602F" w:rsidRDefault="00A8602F" w:rsidP="00A8602F">
                    <w:r>
                      <w:t>Assisted with the setup of the school’s computer laboratory for its student’s computer studies examination.</w:t>
                    </w:r>
                    <w:r w:rsidR="00EB221D">
                      <w:t xml:space="preserve"> This involved setting up the hardware of the computer and also the software to be used in the examination.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90759007"/>
                  <w:placeholder>
                    <w:docPart w:val="427378E2040849C2B306EBEC9892C257"/>
                  </w:placeholder>
                  <w15:color w:val="C0C0C0"/>
                  <w15:repeatingSectionItem/>
                </w:sdtPr>
                <w:sdtEndPr/>
                <w:sdtContent>
                  <w:p w14:paraId="229D7C2C" w14:textId="77777777" w:rsidR="00A8602F" w:rsidRDefault="00A8602F">
                    <w:pPr>
                      <w:pStyle w:val="Heading2"/>
                    </w:pPr>
                    <w:r>
                      <w:t>INDUSTRIAL TRAINING, NEW HORIZONS SYSTEMS SOLUTIONS LAGOS, NIGERIA</w:t>
                    </w:r>
                  </w:p>
                  <w:p w14:paraId="0EB17BF4" w14:textId="77777777" w:rsidR="00A8602F" w:rsidRDefault="00A8602F">
                    <w:pPr>
                      <w:pStyle w:val="ResumeText"/>
                    </w:pPr>
                    <w:r>
                      <w:t>MARCH 2020 – SEPTEMBER 2020</w:t>
                    </w:r>
                  </w:p>
                  <w:p w14:paraId="49ECFC8F" w14:textId="77777777" w:rsidR="0095680E" w:rsidRDefault="00A8602F" w:rsidP="00E56356">
                    <w:r>
                      <w:t>Worked remotely under my supervisor working and learning on web development projects assigned.</w:t>
                    </w:r>
                  </w:p>
                </w:sdtContent>
              </w:sdt>
            </w:sdtContent>
          </w:sdt>
        </w:tc>
      </w:tr>
      <w:tr w:rsidR="0095680E" w14:paraId="30AE4AEB" w14:textId="77777777" w:rsidTr="00CE3AE3">
        <w:trPr>
          <w:trHeight w:val="2617"/>
        </w:trPr>
        <w:tc>
          <w:tcPr>
            <w:tcW w:w="1797" w:type="dxa"/>
          </w:tcPr>
          <w:p w14:paraId="1066B3A8" w14:textId="77777777" w:rsidR="0095680E" w:rsidRDefault="0010005B">
            <w:pPr>
              <w:pStyle w:val="Heading1"/>
            </w:pPr>
            <w:r>
              <w:t>Education</w:t>
            </w:r>
          </w:p>
        </w:tc>
        <w:tc>
          <w:tcPr>
            <w:tcW w:w="477" w:type="dxa"/>
          </w:tcPr>
          <w:p w14:paraId="4F06E4BC" w14:textId="77777777" w:rsidR="0095680E" w:rsidRDefault="0095680E"/>
        </w:tc>
        <w:tc>
          <w:tcPr>
            <w:tcW w:w="7915" w:type="dxa"/>
          </w:tcPr>
          <w:p w14:paraId="5681DCAF" w14:textId="77777777" w:rsidR="007E60BC" w:rsidRDefault="007E60BC" w:rsidP="007E60BC">
            <w:pPr>
              <w:pStyle w:val="Heading2"/>
            </w:pPr>
          </w:p>
          <w:p w14:paraId="059CDB61" w14:textId="6D98D886" w:rsidR="00CE3AE3" w:rsidRPr="00CE3AE3" w:rsidRDefault="00CA5396" w:rsidP="00CE3AE3">
            <w:pPr>
              <w:pStyle w:val="Heading2"/>
            </w:pPr>
            <w:r>
              <w:t>BOWEN UNIVERSITY</w:t>
            </w:r>
            <w:r w:rsidR="007E60BC">
              <w:t xml:space="preserve">, Iwo, OSUN STATE, </w:t>
            </w:r>
            <w:r>
              <w:t>NIGERIA, - BSC COMPUTER SCIENCE (2017-</w:t>
            </w:r>
            <w:r w:rsidR="007E60BC">
              <w:t>2021</w:t>
            </w:r>
            <w:r>
              <w:t>)</w:t>
            </w:r>
          </w:p>
          <w:p w14:paraId="581D7D2D" w14:textId="77777777" w:rsidR="007E60BC" w:rsidRPr="00E56356" w:rsidRDefault="005740D6" w:rsidP="007E60BC">
            <w:pPr>
              <w:pStyle w:val="Heading2"/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</w:pPr>
            <w:r>
              <w:t xml:space="preserve">ST. ANNES </w:t>
            </w:r>
            <w:r w:rsidR="007E60BC">
              <w:t>SENIOR SECONDARY SCHOOL - NIGERIA, CALABAR, CROSS RIVER STATE (2013 – 2016)</w:t>
            </w:r>
          </w:p>
          <w:p w14:paraId="7E5814D0" w14:textId="77777777" w:rsidR="007E60BC" w:rsidRDefault="007E60BC" w:rsidP="00E56356"/>
          <w:p w14:paraId="14237E3B" w14:textId="77777777" w:rsidR="0095680E" w:rsidRPr="006626F1" w:rsidRDefault="0095680E" w:rsidP="00E56356">
            <w:pPr>
              <w:rPr>
                <w:rFonts w:eastAsiaTheme="minorEastAsia"/>
                <w:bCs/>
              </w:rPr>
            </w:pPr>
          </w:p>
        </w:tc>
      </w:tr>
      <w:tr w:rsidR="0095680E" w14:paraId="2788251E" w14:textId="77777777" w:rsidTr="00CE3AE3">
        <w:trPr>
          <w:trHeight w:val="2648"/>
        </w:trPr>
        <w:tc>
          <w:tcPr>
            <w:tcW w:w="1797" w:type="dxa"/>
          </w:tcPr>
          <w:p w14:paraId="051D8292" w14:textId="77777777" w:rsidR="0095680E" w:rsidRDefault="0010005B">
            <w:pPr>
              <w:pStyle w:val="Heading1"/>
            </w:pPr>
            <w:r>
              <w:lastRenderedPageBreak/>
              <w:t>Communication</w:t>
            </w:r>
          </w:p>
          <w:p w14:paraId="64040D2A" w14:textId="77777777" w:rsidR="00A451C7" w:rsidRPr="00A451C7" w:rsidRDefault="00A451C7" w:rsidP="00A451C7"/>
          <w:p w14:paraId="297CD6AA" w14:textId="5F319570" w:rsidR="00A451C7" w:rsidRPr="00A451C7" w:rsidRDefault="00A451C7" w:rsidP="00A451C7"/>
        </w:tc>
        <w:tc>
          <w:tcPr>
            <w:tcW w:w="477" w:type="dxa"/>
          </w:tcPr>
          <w:p w14:paraId="35440190" w14:textId="77777777" w:rsidR="0095680E" w:rsidRDefault="0095680E"/>
        </w:tc>
        <w:tc>
          <w:tcPr>
            <w:tcW w:w="7915" w:type="dxa"/>
          </w:tcPr>
          <w:p w14:paraId="3E536735" w14:textId="261994B4" w:rsidR="00C304CB" w:rsidRDefault="00C304CB" w:rsidP="00C304CB">
            <w:pPr>
              <w:pStyle w:val="ResumeText"/>
              <w:numPr>
                <w:ilvl w:val="0"/>
                <w:numId w:val="2"/>
              </w:numPr>
            </w:pPr>
            <w:r>
              <w:t xml:space="preserve">Good </w:t>
            </w:r>
            <w:r w:rsidR="00A451C7">
              <w:t>written and verbal communication skill.</w:t>
            </w:r>
          </w:p>
          <w:p w14:paraId="7E1A4CB7" w14:textId="4DF10F17" w:rsidR="00EB221D" w:rsidRDefault="00A451C7" w:rsidP="00A451C7">
            <w:pPr>
              <w:pStyle w:val="ResumeText"/>
              <w:numPr>
                <w:ilvl w:val="0"/>
                <w:numId w:val="2"/>
              </w:numPr>
            </w:pPr>
            <w:r>
              <w:t>Good listener.</w:t>
            </w:r>
          </w:p>
          <w:p w14:paraId="33DCB14C" w14:textId="12C2BF25" w:rsidR="003422F5" w:rsidRDefault="003422F5" w:rsidP="00A451C7">
            <w:pPr>
              <w:pStyle w:val="ResumeText"/>
              <w:numPr>
                <w:ilvl w:val="0"/>
                <w:numId w:val="2"/>
              </w:numPr>
            </w:pPr>
            <w:r>
              <w:t>I work well in groups and with teams.</w:t>
            </w:r>
          </w:p>
          <w:p w14:paraId="369FB24E" w14:textId="30E5E1F5" w:rsidR="00A451C7" w:rsidRDefault="00A451C7" w:rsidP="00A451C7">
            <w:pPr>
              <w:pStyle w:val="ResumeText"/>
              <w:ind w:left="720"/>
            </w:pPr>
          </w:p>
        </w:tc>
      </w:tr>
      <w:tr w:rsidR="0095680E" w14:paraId="069AD199" w14:textId="77777777" w:rsidTr="00CE3AE3">
        <w:trPr>
          <w:trHeight w:val="1611"/>
        </w:trPr>
        <w:tc>
          <w:tcPr>
            <w:tcW w:w="1797" w:type="dxa"/>
          </w:tcPr>
          <w:p w14:paraId="2D04AE04" w14:textId="77777777" w:rsidR="0095680E" w:rsidRDefault="0010005B">
            <w:pPr>
              <w:pStyle w:val="Heading1"/>
            </w:pPr>
            <w:r>
              <w:t>Leadership</w:t>
            </w:r>
          </w:p>
        </w:tc>
        <w:tc>
          <w:tcPr>
            <w:tcW w:w="477" w:type="dxa"/>
          </w:tcPr>
          <w:p w14:paraId="2794992F" w14:textId="77777777" w:rsidR="0095680E" w:rsidRDefault="0095680E"/>
        </w:tc>
        <w:tc>
          <w:tcPr>
            <w:tcW w:w="7915" w:type="dxa"/>
          </w:tcPr>
          <w:p w14:paraId="535BE944" w14:textId="63F5BBB8" w:rsidR="00A451C7" w:rsidRDefault="00A451C7" w:rsidP="00A451C7">
            <w:pPr>
              <w:pStyle w:val="ResumeText"/>
              <w:numPr>
                <w:ilvl w:val="0"/>
                <w:numId w:val="2"/>
              </w:numPr>
            </w:pPr>
            <w:r>
              <w:t>Great communication ability.</w:t>
            </w:r>
          </w:p>
          <w:p w14:paraId="652F6173" w14:textId="0F75F336" w:rsidR="00A451C7" w:rsidRDefault="00A451C7" w:rsidP="00A451C7">
            <w:pPr>
              <w:pStyle w:val="ResumeText"/>
              <w:numPr>
                <w:ilvl w:val="0"/>
                <w:numId w:val="2"/>
              </w:numPr>
            </w:pPr>
            <w:r>
              <w:t xml:space="preserve">Excellent ability to delegate work to team members and </w:t>
            </w:r>
            <w:r w:rsidR="003422F5">
              <w:t>ability to engage all members the team.</w:t>
            </w:r>
          </w:p>
          <w:p w14:paraId="41D7EDC4" w14:textId="77777777" w:rsidR="003422F5" w:rsidRDefault="003422F5" w:rsidP="003422F5">
            <w:pPr>
              <w:pStyle w:val="ResumeText"/>
              <w:numPr>
                <w:ilvl w:val="0"/>
                <w:numId w:val="2"/>
              </w:numPr>
            </w:pPr>
            <w:r>
              <w:t>Ability to solve problems given, and to do them well under pressure.</w:t>
            </w:r>
          </w:p>
          <w:p w14:paraId="4237D696" w14:textId="77777777" w:rsidR="003422F5" w:rsidRDefault="003422F5" w:rsidP="003422F5">
            <w:pPr>
              <w:pStyle w:val="ResumeText"/>
              <w:numPr>
                <w:ilvl w:val="0"/>
                <w:numId w:val="2"/>
              </w:numPr>
            </w:pPr>
            <w:r>
              <w:t>IT enthusiastic.</w:t>
            </w:r>
          </w:p>
          <w:p w14:paraId="0810C679" w14:textId="4D32538B" w:rsidR="003422F5" w:rsidRDefault="003422F5" w:rsidP="003422F5">
            <w:pPr>
              <w:pStyle w:val="ResumeText"/>
              <w:numPr>
                <w:ilvl w:val="0"/>
                <w:numId w:val="2"/>
              </w:numPr>
            </w:pPr>
            <w:r>
              <w:t>Trustworthy.</w:t>
            </w:r>
          </w:p>
        </w:tc>
      </w:tr>
      <w:tr w:rsidR="0095680E" w14:paraId="3B7445CD" w14:textId="77777777" w:rsidTr="00CE3AE3">
        <w:trPr>
          <w:trHeight w:val="954"/>
        </w:trPr>
        <w:tc>
          <w:tcPr>
            <w:tcW w:w="1797" w:type="dxa"/>
          </w:tcPr>
          <w:p w14:paraId="7C67928D" w14:textId="77777777" w:rsidR="0095680E" w:rsidRDefault="0010005B">
            <w:pPr>
              <w:pStyle w:val="Heading1"/>
            </w:pPr>
            <w:r>
              <w:t>References</w:t>
            </w:r>
          </w:p>
        </w:tc>
        <w:tc>
          <w:tcPr>
            <w:tcW w:w="477" w:type="dxa"/>
          </w:tcPr>
          <w:p w14:paraId="2C6E1F5D" w14:textId="201BD70A" w:rsidR="00CE3AE3" w:rsidRDefault="00CE3AE3"/>
        </w:tc>
        <w:tc>
          <w:tcPr>
            <w:tcW w:w="791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88357268CE2F440FA358908E3477E151"/>
                  </w:placeholder>
                  <w15:color w:val="C0C0C0"/>
                  <w15:repeatingSectionItem/>
                </w:sdtPr>
                <w:sdtEndPr/>
                <w:sdtContent>
                  <w:p w14:paraId="1BB7870A" w14:textId="552D1423" w:rsidR="00CE3AE3" w:rsidRDefault="00CE3AE3" w:rsidP="00CE3AE3">
                    <w:pPr>
                      <w:pStyle w:val="Heading2"/>
                    </w:pPr>
                    <w:r>
                      <w:t>MR. LANRE</w:t>
                    </w:r>
                  </w:p>
                  <w:p w14:paraId="7CF58B22" w14:textId="35B17A04" w:rsidR="00B33C4A" w:rsidRDefault="00B33C4A" w:rsidP="00CE3AE3">
                    <w:pPr>
                      <w:pStyle w:val="ResumeText"/>
                    </w:pPr>
                    <w:r>
                      <w:t>NEW HORIZONS SYSTEM SOLUTIONS, NIGERIA, BOWEN UNIVERSITY BRANCH</w:t>
                    </w:r>
                  </w:p>
                  <w:p w14:paraId="6AC455EF" w14:textId="6B66692C" w:rsidR="00CE3AE3" w:rsidRDefault="00B33C4A" w:rsidP="00CE3AE3">
                    <w:pPr>
                      <w:pStyle w:val="ResumeText"/>
                    </w:pPr>
                    <w:r>
                      <w:t>08066982453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56427262"/>
                  <w:placeholder>
                    <w:docPart w:val="3B861AAFC4B24B53AEE836A1195C97A6"/>
                  </w:placeholder>
                  <w15:color w:val="C0C0C0"/>
                  <w15:repeatingSectionItem/>
                </w:sdtPr>
                <w:sdtEndPr/>
                <w:sdtContent>
                  <w:p w14:paraId="6A1F8616" w14:textId="6AAD8632" w:rsidR="00B33C4A" w:rsidRPr="003422F5" w:rsidRDefault="00C43B12" w:rsidP="00B33C4A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14:ligatures w14:val="none"/>
                      </w:rPr>
                      <w:t>DR. IBITOYE</w:t>
                    </w:r>
                  </w:p>
                  <w:p w14:paraId="7EFC7304" w14:textId="5DCE105F" w:rsidR="003422F5" w:rsidRPr="003422F5" w:rsidRDefault="00C43B12" w:rsidP="003422F5">
                    <w:r>
                      <w:t xml:space="preserve">LECTURER BOWEN UNIVERSITY </w:t>
                    </w:r>
                    <w:r>
                      <w:br/>
                    </w:r>
                    <w:r w:rsidR="003422F5">
                      <w:t>09066329993</w:t>
                    </w:r>
                  </w:p>
                  <w:p w14:paraId="6CD3CEE5" w14:textId="48E06543" w:rsidR="00CE3AE3" w:rsidRDefault="004F4608" w:rsidP="00CE3AE3"/>
                </w:sdtContent>
              </w:sdt>
            </w:sdtContent>
          </w:sdt>
          <w:p w14:paraId="17B5FB3E" w14:textId="77777777" w:rsidR="0095680E" w:rsidRDefault="0095680E" w:rsidP="00CA5396"/>
        </w:tc>
      </w:tr>
    </w:tbl>
    <w:p w14:paraId="76A69FDD" w14:textId="0D4D60B8" w:rsidR="0052243A" w:rsidRDefault="0052243A"/>
    <w:p w14:paraId="6C8424E5" w14:textId="77777777" w:rsidR="0052243A" w:rsidRDefault="0052243A">
      <w:r>
        <w:br w:type="page"/>
      </w:r>
    </w:p>
    <w:p w14:paraId="4B809D4F" w14:textId="4A2CD8DE" w:rsidR="0052243A" w:rsidRDefault="0052243A"/>
    <w:sectPr w:rsidR="0052243A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F5669" w14:textId="77777777" w:rsidR="004F4608" w:rsidRDefault="004F4608">
      <w:pPr>
        <w:spacing w:before="0" w:after="0" w:line="240" w:lineRule="auto"/>
      </w:pPr>
      <w:r>
        <w:separator/>
      </w:r>
    </w:p>
  </w:endnote>
  <w:endnote w:type="continuationSeparator" w:id="0">
    <w:p w14:paraId="7E08CE52" w14:textId="77777777" w:rsidR="004F4608" w:rsidRDefault="004F46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7BCD0" w14:textId="77777777" w:rsidR="005740D6" w:rsidRDefault="005740D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558CF" w14:textId="77777777" w:rsidR="004F4608" w:rsidRDefault="004F4608">
      <w:pPr>
        <w:spacing w:before="0" w:after="0" w:line="240" w:lineRule="auto"/>
      </w:pPr>
      <w:r>
        <w:separator/>
      </w:r>
    </w:p>
  </w:footnote>
  <w:footnote w:type="continuationSeparator" w:id="0">
    <w:p w14:paraId="6A4F4A38" w14:textId="77777777" w:rsidR="004F4608" w:rsidRDefault="004F46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325E"/>
    <w:multiLevelType w:val="hybridMultilevel"/>
    <w:tmpl w:val="C7BE40AA"/>
    <w:lvl w:ilvl="0" w:tplc="E6B2F90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2ED"/>
    <w:multiLevelType w:val="hybridMultilevel"/>
    <w:tmpl w:val="9FE0BBB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66D00469"/>
    <w:multiLevelType w:val="hybridMultilevel"/>
    <w:tmpl w:val="580E98C6"/>
    <w:lvl w:ilvl="0" w:tplc="CD583C1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96"/>
    <w:rsid w:val="00001622"/>
    <w:rsid w:val="000A3173"/>
    <w:rsid w:val="000F0D39"/>
    <w:rsid w:val="0010005B"/>
    <w:rsid w:val="00120545"/>
    <w:rsid w:val="00185B58"/>
    <w:rsid w:val="002A5921"/>
    <w:rsid w:val="003422F5"/>
    <w:rsid w:val="00343B50"/>
    <w:rsid w:val="003A6E0D"/>
    <w:rsid w:val="003D18C7"/>
    <w:rsid w:val="004F4608"/>
    <w:rsid w:val="0052243A"/>
    <w:rsid w:val="00572CD1"/>
    <w:rsid w:val="005740D6"/>
    <w:rsid w:val="006626F1"/>
    <w:rsid w:val="00734C60"/>
    <w:rsid w:val="00787377"/>
    <w:rsid w:val="007E0CE5"/>
    <w:rsid w:val="007E60BC"/>
    <w:rsid w:val="0087563F"/>
    <w:rsid w:val="0095680E"/>
    <w:rsid w:val="0099307B"/>
    <w:rsid w:val="00A451C7"/>
    <w:rsid w:val="00A8602F"/>
    <w:rsid w:val="00B33C4A"/>
    <w:rsid w:val="00B64396"/>
    <w:rsid w:val="00C304CB"/>
    <w:rsid w:val="00C43B12"/>
    <w:rsid w:val="00CA5396"/>
    <w:rsid w:val="00CD67C2"/>
    <w:rsid w:val="00CE1961"/>
    <w:rsid w:val="00CE3AE3"/>
    <w:rsid w:val="00D30769"/>
    <w:rsid w:val="00D66CA4"/>
    <w:rsid w:val="00DB171B"/>
    <w:rsid w:val="00E53752"/>
    <w:rsid w:val="00E56356"/>
    <w:rsid w:val="00EB221D"/>
    <w:rsid w:val="00F671DA"/>
    <w:rsid w:val="00F84B95"/>
    <w:rsid w:val="00F9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DF8E"/>
  <w15:chartTrackingRefBased/>
  <w15:docId w15:val="{E2E99B5D-5381-404A-ACD7-E4E38725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odyText">
    <w:name w:val="Body Text"/>
    <w:basedOn w:val="Normal"/>
    <w:link w:val="BodyTextChar"/>
    <w:uiPriority w:val="1"/>
    <w:qFormat/>
    <w:rsid w:val="003A6E0D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color w:val="auto"/>
      <w:kern w:val="0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6E0D"/>
    <w:rPr>
      <w:rFonts w:ascii="Open Sans Light" w:eastAsia="Open Sans Light" w:hAnsi="Open Sans Light" w:cs="Open Sans Light"/>
      <w:color w:val="auto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FE9674D208440D8252563A645BF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866BC-9BE7-47BB-992A-E1946A38490A}"/>
      </w:docPartPr>
      <w:docPartBody>
        <w:p w:rsidR="00473B6F" w:rsidRDefault="002B4CAF">
          <w:pPr>
            <w:pStyle w:val="7BFE9674D208440D8252563A645BFB91"/>
          </w:pPr>
          <w:r>
            <w:t>[Street Address]</w:t>
          </w:r>
        </w:p>
      </w:docPartBody>
    </w:docPart>
    <w:docPart>
      <w:docPartPr>
        <w:name w:val="2CE702E98DCB4A5BBD1A6FE847EC1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E4B9C-3F1C-4972-AEDA-A9D6392A6277}"/>
      </w:docPartPr>
      <w:docPartBody>
        <w:p w:rsidR="00473B6F" w:rsidRDefault="002B4CAF">
          <w:pPr>
            <w:pStyle w:val="2CE702E98DCB4A5BBD1A6FE847EC1C91"/>
          </w:pPr>
          <w:r>
            <w:t>[City, ST ZIP Code]</w:t>
          </w:r>
        </w:p>
      </w:docPartBody>
    </w:docPart>
    <w:docPart>
      <w:docPartPr>
        <w:name w:val="21B30130374E43F79B1E736B51809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81DFC-740A-4A27-8AD1-EB79F9B49C26}"/>
      </w:docPartPr>
      <w:docPartBody>
        <w:p w:rsidR="00473B6F" w:rsidRDefault="002B4CAF">
          <w:pPr>
            <w:pStyle w:val="21B30130374E43F79B1E736B51809BCE"/>
          </w:pPr>
          <w:r>
            <w:t>[Telephone]</w:t>
          </w:r>
        </w:p>
      </w:docPartBody>
    </w:docPart>
    <w:docPart>
      <w:docPartPr>
        <w:name w:val="CBA661D7A5584178AB1AB27905214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35E5F-7DD2-4887-BC04-5F27450756AC}"/>
      </w:docPartPr>
      <w:docPartBody>
        <w:p w:rsidR="00473B6F" w:rsidRDefault="002B4CAF">
          <w:pPr>
            <w:pStyle w:val="CBA661D7A5584178AB1AB279052141C2"/>
          </w:pPr>
          <w:r>
            <w:t>[Website]</w:t>
          </w:r>
        </w:p>
      </w:docPartBody>
    </w:docPart>
    <w:docPart>
      <w:docPartPr>
        <w:name w:val="89F1496830954030BE3BB04682CC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E9E8B-0EC9-4AD9-8F7D-104F1CC4BE5D}"/>
      </w:docPartPr>
      <w:docPartBody>
        <w:p w:rsidR="00473B6F" w:rsidRDefault="002B4CAF">
          <w:pPr>
            <w:pStyle w:val="89F1496830954030BE3BB04682CC2EB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B3377A63565C4486B118412351EF8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A3583-ED43-46D1-9009-B91D50903551}"/>
      </w:docPartPr>
      <w:docPartBody>
        <w:p w:rsidR="00473B6F" w:rsidRDefault="002B4CAF">
          <w:pPr>
            <w:pStyle w:val="B3377A63565C4486B118412351EF8FA4"/>
          </w:pPr>
          <w:r>
            <w:t>[Your Name]</w:t>
          </w:r>
        </w:p>
      </w:docPartBody>
    </w:docPart>
    <w:docPart>
      <w:docPartPr>
        <w:name w:val="FDE2EDD7476E457EA6D3377141A5B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5D02-6EC1-4F0A-A142-EB5686331B19}"/>
      </w:docPartPr>
      <w:docPartBody>
        <w:p w:rsidR="00473B6F" w:rsidRDefault="002B4CAF">
          <w:pPr>
            <w:pStyle w:val="FDE2EDD7476E457EA6D3377141A5B6B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7378E2040849C2B306EBEC9892C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47A0B-FDC8-4D4D-985D-D6A422417217}"/>
      </w:docPartPr>
      <w:docPartBody>
        <w:p w:rsidR="00473B6F" w:rsidRDefault="00311BFD" w:rsidP="00311BFD">
          <w:pPr>
            <w:pStyle w:val="427378E2040849C2B306EBEC9892C25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357268CE2F440FA358908E3477E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3DA75-A454-4403-8379-FCC14491A7DB}"/>
      </w:docPartPr>
      <w:docPartBody>
        <w:p w:rsidR="002A5D44" w:rsidRDefault="00805B8A" w:rsidP="00805B8A">
          <w:pPr>
            <w:pStyle w:val="88357268CE2F440FA358908E3477E15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861AAFC4B24B53AEE836A1195C9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5B8B1-A9C7-483B-B009-8E4A691930C6}"/>
      </w:docPartPr>
      <w:docPartBody>
        <w:p w:rsidR="002A5D44" w:rsidRDefault="00805B8A" w:rsidP="00805B8A">
          <w:pPr>
            <w:pStyle w:val="3B861AAFC4B24B53AEE836A1195C97A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676B8B173B45E2A510EB9031386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71BC5-321C-4EC0-98E6-B43F8C1416C4}"/>
      </w:docPartPr>
      <w:docPartBody>
        <w:p w:rsidR="00DA599F" w:rsidRDefault="00844411" w:rsidP="00844411">
          <w:pPr>
            <w:pStyle w:val="32676B8B173B45E2A510EB903138661C"/>
          </w:pPr>
          <w:r>
            <w:t>[Street Address]</w:t>
          </w:r>
        </w:p>
      </w:docPartBody>
    </w:docPart>
    <w:docPart>
      <w:docPartPr>
        <w:name w:val="3174E01EC38A45C58A65125139DF2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6D27B-3EAF-4DD9-8CDB-4DFC9FC74CB6}"/>
      </w:docPartPr>
      <w:docPartBody>
        <w:p w:rsidR="00DA599F" w:rsidRDefault="00844411" w:rsidP="00844411">
          <w:pPr>
            <w:pStyle w:val="3174E01EC38A45C58A65125139DF268E"/>
          </w:pPr>
          <w:r>
            <w:t>[City, ST ZIP Code]</w:t>
          </w:r>
        </w:p>
      </w:docPartBody>
    </w:docPart>
    <w:docPart>
      <w:docPartPr>
        <w:name w:val="138771A2886A463481EF7F4F2514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31577-CC72-49DE-AE19-C9ED427C2EB9}"/>
      </w:docPartPr>
      <w:docPartBody>
        <w:p w:rsidR="00DA599F" w:rsidRDefault="00844411" w:rsidP="00844411">
          <w:pPr>
            <w:pStyle w:val="138771A2886A463481EF7F4F2514644B"/>
          </w:pPr>
          <w:r>
            <w:t>[Telephone]</w:t>
          </w:r>
        </w:p>
      </w:docPartBody>
    </w:docPart>
    <w:docPart>
      <w:docPartPr>
        <w:name w:val="A0167F4370CD4D6786D5E3B87B48A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6F124-F8F7-4F65-A059-956E8BB70F17}"/>
      </w:docPartPr>
      <w:docPartBody>
        <w:p w:rsidR="00DA599F" w:rsidRDefault="00844411" w:rsidP="00844411">
          <w:pPr>
            <w:pStyle w:val="A0167F4370CD4D6786D5E3B87B48AD0E"/>
          </w:pPr>
          <w:r>
            <w:t>[Website]</w:t>
          </w:r>
        </w:p>
      </w:docPartBody>
    </w:docPart>
    <w:docPart>
      <w:docPartPr>
        <w:name w:val="C307F37FF0BD4F3F98E37A0334433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A3278-903B-449D-834D-E273DAFBE7AF}"/>
      </w:docPartPr>
      <w:docPartBody>
        <w:p w:rsidR="00DA599F" w:rsidRDefault="00844411" w:rsidP="00844411">
          <w:pPr>
            <w:pStyle w:val="C307F37FF0BD4F3F98E37A0334433AE8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63F55228AC745949FFB54BAB6BAF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53549-3B14-41EA-B74B-5583BBE8E855}"/>
      </w:docPartPr>
      <w:docPartBody>
        <w:p w:rsidR="00DA599F" w:rsidRDefault="00844411" w:rsidP="00844411">
          <w:pPr>
            <w:pStyle w:val="963F55228AC745949FFB54BAB6BAFCF9"/>
          </w:pPr>
          <w:r>
            <w:t>Click Here to Select A Date</w:t>
          </w:r>
        </w:p>
      </w:docPartBody>
    </w:docPart>
    <w:docPart>
      <w:docPartPr>
        <w:name w:val="0882850A63C4484AAAFA88960F17A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9AF7A-4D42-4F04-844B-C521F9527634}"/>
      </w:docPartPr>
      <w:docPartBody>
        <w:p w:rsidR="00DA599F" w:rsidRDefault="00844411" w:rsidP="00844411">
          <w:pPr>
            <w:pStyle w:val="0882850A63C4484AAAFA88960F17AD7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FD"/>
    <w:rsid w:val="000A450A"/>
    <w:rsid w:val="002A5D44"/>
    <w:rsid w:val="002B4CAF"/>
    <w:rsid w:val="00311BFD"/>
    <w:rsid w:val="00473B6F"/>
    <w:rsid w:val="004E6125"/>
    <w:rsid w:val="00805B8A"/>
    <w:rsid w:val="00844411"/>
    <w:rsid w:val="009E248E"/>
    <w:rsid w:val="00BC0785"/>
    <w:rsid w:val="00BD6AD2"/>
    <w:rsid w:val="00C21E8F"/>
    <w:rsid w:val="00CD43E5"/>
    <w:rsid w:val="00DA599F"/>
    <w:rsid w:val="00DF5B5F"/>
    <w:rsid w:val="00E6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E9674D208440D8252563A645BFB91">
    <w:name w:val="7BFE9674D208440D8252563A645BFB91"/>
  </w:style>
  <w:style w:type="paragraph" w:customStyle="1" w:styleId="2CE702E98DCB4A5BBD1A6FE847EC1C91">
    <w:name w:val="2CE702E98DCB4A5BBD1A6FE847EC1C91"/>
  </w:style>
  <w:style w:type="paragraph" w:customStyle="1" w:styleId="21B30130374E43F79B1E736B51809BCE">
    <w:name w:val="21B30130374E43F79B1E736B51809BCE"/>
  </w:style>
  <w:style w:type="paragraph" w:customStyle="1" w:styleId="CBA661D7A5584178AB1AB279052141C2">
    <w:name w:val="CBA661D7A5584178AB1AB279052141C2"/>
  </w:style>
  <w:style w:type="character" w:styleId="Emphasis">
    <w:name w:val="Emphasis"/>
    <w:basedOn w:val="DefaultParagraphFont"/>
    <w:uiPriority w:val="2"/>
    <w:unhideWhenUsed/>
    <w:qFormat/>
    <w:rsid w:val="00844411"/>
    <w:rPr>
      <w:color w:val="4472C4" w:themeColor="accent1"/>
    </w:rPr>
  </w:style>
  <w:style w:type="paragraph" w:customStyle="1" w:styleId="89F1496830954030BE3BB04682CC2EB3">
    <w:name w:val="89F1496830954030BE3BB04682CC2EB3"/>
  </w:style>
  <w:style w:type="paragraph" w:customStyle="1" w:styleId="B3377A63565C4486B118412351EF8FA4">
    <w:name w:val="B3377A63565C4486B118412351EF8FA4"/>
  </w:style>
  <w:style w:type="character" w:styleId="PlaceholderText">
    <w:name w:val="Placeholder Text"/>
    <w:basedOn w:val="DefaultParagraphFont"/>
    <w:uiPriority w:val="99"/>
    <w:semiHidden/>
    <w:rsid w:val="00805B8A"/>
    <w:rPr>
      <w:color w:val="808080"/>
    </w:rPr>
  </w:style>
  <w:style w:type="paragraph" w:customStyle="1" w:styleId="FDE2EDD7476E457EA6D3377141A5B6B6">
    <w:name w:val="FDE2EDD7476E457EA6D3377141A5B6B6"/>
  </w:style>
  <w:style w:type="paragraph" w:customStyle="1" w:styleId="427378E2040849C2B306EBEC9892C257">
    <w:name w:val="427378E2040849C2B306EBEC9892C257"/>
    <w:rsid w:val="00311BFD"/>
  </w:style>
  <w:style w:type="paragraph" w:customStyle="1" w:styleId="88357268CE2F440FA358908E3477E151">
    <w:name w:val="88357268CE2F440FA358908E3477E151"/>
    <w:rsid w:val="00805B8A"/>
  </w:style>
  <w:style w:type="paragraph" w:customStyle="1" w:styleId="3B861AAFC4B24B53AEE836A1195C97A6">
    <w:name w:val="3B861AAFC4B24B53AEE836A1195C97A6"/>
    <w:rsid w:val="00805B8A"/>
  </w:style>
  <w:style w:type="paragraph" w:customStyle="1" w:styleId="32676B8B173B45E2A510EB903138661C">
    <w:name w:val="32676B8B173B45E2A510EB903138661C"/>
    <w:rsid w:val="00844411"/>
  </w:style>
  <w:style w:type="paragraph" w:customStyle="1" w:styleId="3174E01EC38A45C58A65125139DF268E">
    <w:name w:val="3174E01EC38A45C58A65125139DF268E"/>
    <w:rsid w:val="00844411"/>
  </w:style>
  <w:style w:type="paragraph" w:customStyle="1" w:styleId="138771A2886A463481EF7F4F2514644B">
    <w:name w:val="138771A2886A463481EF7F4F2514644B"/>
    <w:rsid w:val="00844411"/>
  </w:style>
  <w:style w:type="paragraph" w:customStyle="1" w:styleId="A0167F4370CD4D6786D5E3B87B48AD0E">
    <w:name w:val="A0167F4370CD4D6786D5E3B87B48AD0E"/>
    <w:rsid w:val="00844411"/>
  </w:style>
  <w:style w:type="paragraph" w:customStyle="1" w:styleId="C307F37FF0BD4F3F98E37A0334433AE8">
    <w:name w:val="C307F37FF0BD4F3F98E37A0334433AE8"/>
    <w:rsid w:val="00844411"/>
  </w:style>
  <w:style w:type="paragraph" w:customStyle="1" w:styleId="963F55228AC745949FFB54BAB6BAFCF9">
    <w:name w:val="963F55228AC745949FFB54BAB6BAFCF9"/>
    <w:rsid w:val="00844411"/>
  </w:style>
  <w:style w:type="paragraph" w:customStyle="1" w:styleId="0882850A63C4484AAAFA88960F17AD70">
    <w:name w:val="0882850A63C4484AAAFA88960F17AD70"/>
    <w:rsid w:val="00844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Naval Officers Quarters, Waterpark, Kado</CompanyAddress>
  <CompanyPhone>+234 9094988638</CompanyPhone>
  <CompanyFax/>
  <CompanyEmail>		minneade@gmail.com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627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ADEOLUWA SIYANBADE MACANTHONY</dc:creator>
  <cp:keywords>GitHub: github.com/adesiyanbs, Linkedin: https://www.linkedin.com/in/adeoluwa-siyanbade-539b84170</cp:keywords>
  <dc:description/>
  <cp:lastModifiedBy>Adeoluwa Siyanbade</cp:lastModifiedBy>
  <cp:revision>8</cp:revision>
  <dcterms:created xsi:type="dcterms:W3CDTF">2020-12-30T03:23:00Z</dcterms:created>
  <dcterms:modified xsi:type="dcterms:W3CDTF">2021-03-10T18:08:00Z</dcterms:modified>
  <cp:category>Abuja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